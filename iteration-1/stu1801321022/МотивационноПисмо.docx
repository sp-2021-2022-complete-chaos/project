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BA6D" w14:textId="737DA0F8" w:rsidR="0088027D" w:rsidRPr="007F57FD" w:rsidRDefault="004A7C8D" w:rsidP="00B76C25">
      <w:pPr>
        <w:pStyle w:val="Salutation"/>
        <w:jc w:val="center"/>
        <w:rPr>
          <w:sz w:val="32"/>
          <w:szCs w:val="32"/>
        </w:rPr>
      </w:pPr>
      <w:r w:rsidRPr="007F57FD">
        <w:rPr>
          <w:sz w:val="32"/>
          <w:szCs w:val="32"/>
          <w:lang w:val="bg-BG"/>
        </w:rPr>
        <w:t>Мотивационно писмо</w:t>
      </w:r>
    </w:p>
    <w:p w14:paraId="0A25744E" w14:textId="6D0558D6" w:rsidR="0088027D" w:rsidRPr="00B76C25" w:rsidRDefault="004A7C8D" w:rsidP="00B76C25">
      <w:pPr>
        <w:ind w:firstLine="708"/>
        <w:rPr>
          <w:sz w:val="24"/>
          <w:szCs w:val="24"/>
          <w:lang w:val="bg-BG"/>
        </w:rPr>
      </w:pPr>
      <w:r w:rsidRPr="00B76C25">
        <w:rPr>
          <w:sz w:val="24"/>
          <w:szCs w:val="24"/>
          <w:lang w:val="bg-BG"/>
        </w:rPr>
        <w:t>Както заглавието предполага това е мотивационно писмо</w:t>
      </w:r>
      <w:r w:rsidR="008F113D" w:rsidRPr="00B76C25">
        <w:rPr>
          <w:sz w:val="24"/>
          <w:szCs w:val="24"/>
          <w:lang w:val="bg-BG"/>
        </w:rPr>
        <w:t xml:space="preserve"> и в първия параграф трябва да обясня желанието </w:t>
      </w:r>
      <w:r w:rsidR="009A7CD0">
        <w:rPr>
          <w:sz w:val="24"/>
          <w:szCs w:val="24"/>
          <w:lang w:val="bg-BG"/>
        </w:rPr>
        <w:t>си за участие</w:t>
      </w:r>
      <w:r w:rsidR="00035743">
        <w:rPr>
          <w:sz w:val="24"/>
          <w:szCs w:val="24"/>
          <w:lang w:val="bg-BG"/>
        </w:rPr>
        <w:t xml:space="preserve">. </w:t>
      </w:r>
      <w:r w:rsidR="008F113D" w:rsidRPr="00B76C25">
        <w:rPr>
          <w:sz w:val="24"/>
          <w:szCs w:val="24"/>
          <w:lang w:val="bg-BG"/>
        </w:rPr>
        <w:t>Предполагам</w:t>
      </w:r>
      <w:r w:rsidRPr="00B76C25">
        <w:rPr>
          <w:sz w:val="24"/>
          <w:szCs w:val="24"/>
          <w:lang w:val="bg-BG"/>
        </w:rPr>
        <w:t xml:space="preserve"> че </w:t>
      </w:r>
      <w:r w:rsidR="00035743">
        <w:rPr>
          <w:sz w:val="24"/>
          <w:szCs w:val="24"/>
          <w:lang w:val="bg-BG"/>
        </w:rPr>
        <w:t xml:space="preserve">в този конкурс </w:t>
      </w:r>
      <w:r w:rsidRPr="00B76C25">
        <w:rPr>
          <w:sz w:val="24"/>
          <w:szCs w:val="24"/>
          <w:lang w:val="bg-BG"/>
        </w:rPr>
        <w:t>освен нови знания, ще получа и</w:t>
      </w:r>
      <w:r w:rsidR="008F113D" w:rsidRPr="00B76C25">
        <w:rPr>
          <w:sz w:val="24"/>
          <w:szCs w:val="24"/>
          <w:lang w:val="bg-BG"/>
        </w:rPr>
        <w:t xml:space="preserve"> допълнително</w:t>
      </w:r>
      <w:r w:rsidRPr="00B76C25">
        <w:rPr>
          <w:sz w:val="24"/>
          <w:szCs w:val="24"/>
          <w:lang w:val="bg-BG"/>
        </w:rPr>
        <w:t xml:space="preserve"> опит за работата в екип</w:t>
      </w:r>
      <w:r w:rsidR="005967FF" w:rsidRPr="00B76C25">
        <w:rPr>
          <w:sz w:val="24"/>
          <w:szCs w:val="24"/>
          <w:lang w:val="bg-BG"/>
        </w:rPr>
        <w:t xml:space="preserve"> и</w:t>
      </w:r>
      <w:r w:rsidR="00E20679" w:rsidRPr="00B76C25">
        <w:rPr>
          <w:sz w:val="24"/>
          <w:szCs w:val="24"/>
          <w:lang w:val="bg-BG"/>
        </w:rPr>
        <w:t xml:space="preserve"> </w:t>
      </w:r>
      <w:r w:rsidR="00965218">
        <w:rPr>
          <w:sz w:val="24"/>
          <w:szCs w:val="24"/>
          <w:lang w:val="bg-BG"/>
        </w:rPr>
        <w:t xml:space="preserve">разбера </w:t>
      </w:r>
      <w:r w:rsidR="005967FF" w:rsidRPr="00B76C25">
        <w:rPr>
          <w:sz w:val="24"/>
          <w:szCs w:val="24"/>
          <w:lang w:val="bg-BG"/>
        </w:rPr>
        <w:t>тънкостите на правилната комуникация</w:t>
      </w:r>
      <w:r w:rsidR="00E20679" w:rsidRPr="00B76C25">
        <w:rPr>
          <w:sz w:val="24"/>
          <w:szCs w:val="24"/>
          <w:lang w:val="bg-BG"/>
        </w:rPr>
        <w:t>.</w:t>
      </w:r>
      <w:bookmarkStart w:id="0" w:name="_GoBack"/>
      <w:bookmarkEnd w:id="0"/>
    </w:p>
    <w:p w14:paraId="6B8DC08D" w14:textId="77777777" w:rsidR="00837F4C" w:rsidRPr="00B76C25" w:rsidRDefault="00327301" w:rsidP="00B76C25">
      <w:pPr>
        <w:ind w:firstLine="708"/>
        <w:rPr>
          <w:sz w:val="24"/>
          <w:szCs w:val="24"/>
          <w:lang w:val="bg-BG"/>
        </w:rPr>
      </w:pPr>
      <w:r w:rsidRPr="00B76C25">
        <w:rPr>
          <w:sz w:val="24"/>
          <w:szCs w:val="24"/>
          <w:lang w:val="bg-BG"/>
        </w:rPr>
        <w:t>Още от малък проявявам интерес към компютрите и най-вече хардуера. Може да си представите каква трагедия е било за моите родители да се приберат от работа и да намерят семейния</w:t>
      </w:r>
      <w:r w:rsidR="002C48CE" w:rsidRPr="00B76C25">
        <w:rPr>
          <w:sz w:val="24"/>
          <w:szCs w:val="24"/>
          <w:lang w:val="bg-BG"/>
        </w:rPr>
        <w:t>т</w:t>
      </w:r>
      <w:r w:rsidRPr="00B76C25">
        <w:rPr>
          <w:sz w:val="24"/>
          <w:szCs w:val="24"/>
          <w:lang w:val="bg-BG"/>
        </w:rPr>
        <w:t xml:space="preserve"> компютър разглобен на пода и мен с отвертка</w:t>
      </w:r>
      <w:r w:rsidR="002C48CE" w:rsidRPr="00B76C25">
        <w:rPr>
          <w:sz w:val="24"/>
          <w:szCs w:val="24"/>
          <w:lang w:val="bg-BG"/>
        </w:rPr>
        <w:t xml:space="preserve"> в</w:t>
      </w:r>
      <w:r w:rsidRPr="00B76C25">
        <w:rPr>
          <w:sz w:val="24"/>
          <w:szCs w:val="24"/>
          <w:lang w:val="bg-BG"/>
        </w:rPr>
        <w:t xml:space="preserve"> ръка панически </w:t>
      </w:r>
      <w:r w:rsidR="008B27F1" w:rsidRPr="00B76C25">
        <w:rPr>
          <w:sz w:val="24"/>
          <w:szCs w:val="24"/>
          <w:lang w:val="bg-BG"/>
        </w:rPr>
        <w:t>опитвайки</w:t>
      </w:r>
      <w:r w:rsidRPr="00B76C25">
        <w:rPr>
          <w:sz w:val="24"/>
          <w:szCs w:val="24"/>
          <w:lang w:val="bg-BG"/>
        </w:rPr>
        <w:t xml:space="preserve"> се да го сглобя преди да се приберат. Никога не съм си представял че този мой интерес ще може да се превърне в професия </w:t>
      </w:r>
      <w:r w:rsidR="002C48CE" w:rsidRPr="00B76C25">
        <w:rPr>
          <w:sz w:val="24"/>
          <w:szCs w:val="24"/>
          <w:lang w:val="bg-BG"/>
        </w:rPr>
        <w:t xml:space="preserve">докато не разбрах за </w:t>
      </w:r>
      <w:r w:rsidR="002C48CE" w:rsidRPr="00B76C25">
        <w:rPr>
          <w:sz w:val="24"/>
          <w:szCs w:val="24"/>
        </w:rPr>
        <w:t xml:space="preserve">IT </w:t>
      </w:r>
      <w:r w:rsidR="002C48CE" w:rsidRPr="00B76C25">
        <w:rPr>
          <w:sz w:val="24"/>
          <w:szCs w:val="24"/>
          <w:lang w:val="bg-BG"/>
        </w:rPr>
        <w:t>индустрията</w:t>
      </w:r>
      <w:r w:rsidR="008B27F1" w:rsidRPr="00B76C25">
        <w:rPr>
          <w:sz w:val="24"/>
          <w:szCs w:val="24"/>
          <w:lang w:val="bg-BG"/>
        </w:rPr>
        <w:t xml:space="preserve"> и реших че искам да се развивам в тази посока.</w:t>
      </w:r>
      <w:r w:rsidRPr="00B76C25">
        <w:rPr>
          <w:sz w:val="24"/>
          <w:szCs w:val="24"/>
          <w:lang w:val="bg-BG"/>
        </w:rPr>
        <w:t xml:space="preserve"> </w:t>
      </w:r>
      <w:r w:rsidR="008B27F1" w:rsidRPr="00B76C25">
        <w:rPr>
          <w:sz w:val="24"/>
          <w:szCs w:val="24"/>
          <w:lang w:val="bg-BG"/>
        </w:rPr>
        <w:t xml:space="preserve">По-късно в училище възприех грешната представа че всичко е писане код, много код и отново код. Но това се промени след като бях част от </w:t>
      </w:r>
      <w:r w:rsidR="008B27F1" w:rsidRPr="00B76C25">
        <w:rPr>
          <w:sz w:val="24"/>
          <w:szCs w:val="24"/>
        </w:rPr>
        <w:t>Zara Code Week</w:t>
      </w:r>
      <w:r w:rsidR="000537D2" w:rsidRPr="00B76C25">
        <w:rPr>
          <w:sz w:val="24"/>
          <w:szCs w:val="24"/>
        </w:rPr>
        <w:t xml:space="preserve"> </w:t>
      </w:r>
      <w:r w:rsidR="000537D2" w:rsidRPr="00B76C25">
        <w:rPr>
          <w:sz w:val="24"/>
          <w:szCs w:val="24"/>
          <w:lang w:val="bg-BG"/>
        </w:rPr>
        <w:t xml:space="preserve">където се запознах с интересния и </w:t>
      </w:r>
      <w:r w:rsidR="004011C3" w:rsidRPr="00B76C25">
        <w:rPr>
          <w:sz w:val="24"/>
          <w:szCs w:val="24"/>
          <w:lang w:val="bg-BG"/>
        </w:rPr>
        <w:t>невероятен</w:t>
      </w:r>
      <w:r w:rsidR="000537D2" w:rsidRPr="00B76C25">
        <w:rPr>
          <w:sz w:val="24"/>
          <w:szCs w:val="24"/>
          <w:lang w:val="bg-BG"/>
        </w:rPr>
        <w:t xml:space="preserve"> свят на </w:t>
      </w:r>
      <w:r w:rsidR="000537D2" w:rsidRPr="00B76C25">
        <w:rPr>
          <w:sz w:val="24"/>
          <w:szCs w:val="24"/>
        </w:rPr>
        <w:t>QA.</w:t>
      </w:r>
      <w:r w:rsidRPr="00B76C25">
        <w:rPr>
          <w:sz w:val="24"/>
          <w:szCs w:val="24"/>
          <w:lang w:val="bg-BG"/>
        </w:rPr>
        <w:t xml:space="preserve"> Беше нещо коренно различно от </w:t>
      </w:r>
      <w:r w:rsidR="000537D2" w:rsidRPr="00B76C25">
        <w:rPr>
          <w:sz w:val="24"/>
          <w:szCs w:val="24"/>
          <w:lang w:val="bg-BG"/>
        </w:rPr>
        <w:t>изучаваното в училище</w:t>
      </w:r>
      <w:r w:rsidRPr="00B76C25">
        <w:rPr>
          <w:sz w:val="24"/>
          <w:szCs w:val="24"/>
          <w:lang w:val="bg-BG"/>
        </w:rPr>
        <w:t xml:space="preserve"> и вместо да създа</w:t>
      </w:r>
      <w:r w:rsidR="000537D2" w:rsidRPr="00B76C25">
        <w:rPr>
          <w:sz w:val="24"/>
          <w:szCs w:val="24"/>
          <w:lang w:val="bg-BG"/>
        </w:rPr>
        <w:t>ваме</w:t>
      </w:r>
      <w:r w:rsidRPr="00B76C25">
        <w:rPr>
          <w:sz w:val="24"/>
          <w:szCs w:val="24"/>
          <w:lang w:val="bg-BG"/>
        </w:rPr>
        <w:t xml:space="preserve"> програма се опитвахме да я счупим, открием </w:t>
      </w:r>
      <w:r w:rsidR="000537D2" w:rsidRPr="00B76C25">
        <w:rPr>
          <w:sz w:val="24"/>
          <w:szCs w:val="24"/>
          <w:lang w:val="bg-BG"/>
        </w:rPr>
        <w:t xml:space="preserve">някоя </w:t>
      </w:r>
      <w:r w:rsidRPr="00B76C25">
        <w:rPr>
          <w:sz w:val="24"/>
          <w:szCs w:val="24"/>
          <w:lang w:val="bg-BG"/>
        </w:rPr>
        <w:t>грешка и впоследс</w:t>
      </w:r>
      <w:r w:rsidR="000537D2" w:rsidRPr="00B76C25">
        <w:rPr>
          <w:sz w:val="24"/>
          <w:szCs w:val="24"/>
          <w:lang w:val="bg-BG"/>
        </w:rPr>
        <w:t>тв</w:t>
      </w:r>
      <w:r w:rsidRPr="00B76C25">
        <w:rPr>
          <w:sz w:val="24"/>
          <w:szCs w:val="24"/>
          <w:lang w:val="bg-BG"/>
        </w:rPr>
        <w:t>ие подобрим</w:t>
      </w:r>
      <w:r w:rsidR="004011C3" w:rsidRPr="00B76C25">
        <w:rPr>
          <w:sz w:val="24"/>
          <w:szCs w:val="24"/>
          <w:lang w:val="bg-BG"/>
        </w:rPr>
        <w:t xml:space="preserve">. </w:t>
      </w:r>
    </w:p>
    <w:p w14:paraId="471D3191" w14:textId="3A048E48" w:rsidR="00795EBF" w:rsidRPr="00B76C25" w:rsidRDefault="00837F4C" w:rsidP="00B76C25">
      <w:pPr>
        <w:ind w:firstLine="708"/>
        <w:rPr>
          <w:sz w:val="24"/>
          <w:szCs w:val="24"/>
          <w:lang w:val="bg-BG"/>
        </w:rPr>
      </w:pPr>
      <w:r w:rsidRPr="00B76C25">
        <w:rPr>
          <w:sz w:val="24"/>
          <w:szCs w:val="24"/>
          <w:lang w:val="bg-BG"/>
        </w:rPr>
        <w:t>Но след записването ми в университет намерих</w:t>
      </w:r>
      <w:r w:rsidR="005669AC" w:rsidRPr="00B76C25">
        <w:rPr>
          <w:sz w:val="24"/>
          <w:szCs w:val="24"/>
          <w:lang w:val="bg-BG"/>
        </w:rPr>
        <w:t xml:space="preserve"> </w:t>
      </w:r>
      <w:r w:rsidRPr="00B76C25">
        <w:rPr>
          <w:sz w:val="24"/>
          <w:szCs w:val="24"/>
          <w:lang w:val="bg-BG"/>
        </w:rPr>
        <w:t xml:space="preserve">занимаването с дизайн и </w:t>
      </w:r>
      <w:r w:rsidRPr="00B76C25">
        <w:rPr>
          <w:sz w:val="24"/>
          <w:szCs w:val="24"/>
        </w:rPr>
        <w:t>front</w:t>
      </w:r>
      <w:r w:rsidRPr="00B76C25">
        <w:rPr>
          <w:sz w:val="24"/>
          <w:szCs w:val="24"/>
          <w:lang w:val="bg-BG"/>
        </w:rPr>
        <w:t xml:space="preserve"> </w:t>
      </w:r>
      <w:r w:rsidRPr="00B76C25">
        <w:rPr>
          <w:sz w:val="24"/>
          <w:szCs w:val="24"/>
        </w:rPr>
        <w:t>end</w:t>
      </w:r>
      <w:r w:rsidR="005669AC" w:rsidRPr="00B76C25">
        <w:rPr>
          <w:sz w:val="24"/>
          <w:szCs w:val="24"/>
          <w:lang w:val="bg-BG"/>
        </w:rPr>
        <w:t xml:space="preserve"> за доста приятно. Пряко свързано е с хобито ми по фотография</w:t>
      </w:r>
      <w:r w:rsidR="00EE0C39" w:rsidRPr="00B76C25">
        <w:rPr>
          <w:sz w:val="24"/>
          <w:szCs w:val="24"/>
          <w:lang w:val="bg-BG"/>
        </w:rPr>
        <w:t xml:space="preserve"> и</w:t>
      </w:r>
      <w:r w:rsidR="00EE0C39" w:rsidRPr="00B76C25">
        <w:rPr>
          <w:sz w:val="24"/>
          <w:szCs w:val="24"/>
        </w:rPr>
        <w:t xml:space="preserve"> 3D modelling</w:t>
      </w:r>
      <w:r w:rsidR="00EE0C39" w:rsidRPr="00B76C25">
        <w:rPr>
          <w:sz w:val="24"/>
          <w:szCs w:val="24"/>
          <w:lang w:val="bg-BG"/>
        </w:rPr>
        <w:t xml:space="preserve"> и смятам че се допълват взаимно.</w:t>
      </w:r>
      <w:r w:rsidR="00E97D76" w:rsidRPr="00B76C25">
        <w:rPr>
          <w:sz w:val="24"/>
          <w:szCs w:val="24"/>
          <w:lang w:val="bg-BG"/>
        </w:rPr>
        <w:t xml:space="preserve"> Влече ме създаването на специални ефекти за филми и </w:t>
      </w:r>
      <w:r w:rsidR="0048528F" w:rsidRPr="00B76C25">
        <w:rPr>
          <w:sz w:val="24"/>
          <w:szCs w:val="24"/>
          <w:lang w:val="bg-BG"/>
        </w:rPr>
        <w:t>това е посоката към която съм поел за момента.</w:t>
      </w:r>
      <w:r w:rsidR="003F19E2" w:rsidRPr="00B76C25">
        <w:rPr>
          <w:sz w:val="24"/>
          <w:szCs w:val="24"/>
          <w:lang w:val="bg-BG"/>
        </w:rPr>
        <w:t xml:space="preserve"> Като мечта бих желал да работя върху някои от моите любими филми или дори да снимам свой собствен.</w:t>
      </w:r>
      <w:r w:rsidR="001033EA" w:rsidRPr="00B76C25">
        <w:rPr>
          <w:sz w:val="24"/>
          <w:szCs w:val="24"/>
          <w:lang w:val="bg-BG"/>
        </w:rPr>
        <w:t xml:space="preserve"> Нямам особено желание за развитие в сферите на </w:t>
      </w:r>
      <w:r w:rsidR="001033EA" w:rsidRPr="00B76C25">
        <w:rPr>
          <w:sz w:val="24"/>
          <w:szCs w:val="24"/>
        </w:rPr>
        <w:t xml:space="preserve">IT </w:t>
      </w:r>
      <w:r w:rsidR="001033EA" w:rsidRPr="00B76C25">
        <w:rPr>
          <w:sz w:val="24"/>
          <w:szCs w:val="24"/>
          <w:lang w:val="bg-BG"/>
        </w:rPr>
        <w:t xml:space="preserve">индустрията където е само </w:t>
      </w:r>
      <w:r w:rsidR="001033EA" w:rsidRPr="00B76C25">
        <w:rPr>
          <w:sz w:val="24"/>
          <w:szCs w:val="24"/>
        </w:rPr>
        <w:t>“</w:t>
      </w:r>
      <w:r w:rsidR="001033EA" w:rsidRPr="00B76C25">
        <w:rPr>
          <w:sz w:val="24"/>
          <w:szCs w:val="24"/>
          <w:lang w:val="bg-BG"/>
        </w:rPr>
        <w:t>писане на код и много код</w:t>
      </w:r>
      <w:r w:rsidR="001033EA" w:rsidRPr="00B76C25">
        <w:rPr>
          <w:sz w:val="24"/>
          <w:szCs w:val="24"/>
        </w:rPr>
        <w:t>”</w:t>
      </w:r>
      <w:r w:rsidR="001033EA" w:rsidRPr="00B76C25">
        <w:rPr>
          <w:sz w:val="24"/>
          <w:szCs w:val="24"/>
          <w:lang w:val="bg-BG"/>
        </w:rPr>
        <w:t>.</w:t>
      </w:r>
    </w:p>
    <w:p w14:paraId="56DF5389" w14:textId="4213AFA4" w:rsidR="00327301" w:rsidRPr="00B76C25" w:rsidRDefault="0049180E" w:rsidP="00B76C25">
      <w:pPr>
        <w:ind w:firstLine="708"/>
        <w:rPr>
          <w:sz w:val="24"/>
          <w:szCs w:val="24"/>
          <w:lang w:val="bg-BG"/>
        </w:rPr>
      </w:pPr>
      <w:r w:rsidRPr="00B76C25">
        <w:rPr>
          <w:sz w:val="24"/>
          <w:szCs w:val="24"/>
          <w:lang w:val="bg-BG"/>
        </w:rPr>
        <w:t>Надявам се това мотивационно писмо да бъде достатъчно да Ви убеди че съм достоен участник в конкурса. И сега ще бъда напълно откровен</w:t>
      </w:r>
      <w:r w:rsidR="00103D8E" w:rsidRPr="00B76C25">
        <w:rPr>
          <w:sz w:val="24"/>
          <w:szCs w:val="24"/>
          <w:lang w:val="bg-BG"/>
        </w:rPr>
        <w:t xml:space="preserve"> – някак си грозно стои последния параграф само с едно изречение, затова добавям тези </w:t>
      </w:r>
      <w:r w:rsidR="00103D8E" w:rsidRPr="00B76C25">
        <w:rPr>
          <w:sz w:val="24"/>
          <w:szCs w:val="24"/>
        </w:rPr>
        <w:t xml:space="preserve">random thoughts </w:t>
      </w:r>
      <w:r w:rsidR="00103D8E" w:rsidRPr="00B76C25">
        <w:rPr>
          <w:sz w:val="24"/>
          <w:szCs w:val="24"/>
          <w:lang w:val="bg-BG"/>
        </w:rPr>
        <w:t>за да има по красив и завършен вид</w:t>
      </w:r>
      <w:r w:rsidRPr="00B76C25">
        <w:rPr>
          <w:sz w:val="24"/>
          <w:szCs w:val="24"/>
          <w:lang w:val="bg-BG"/>
        </w:rPr>
        <w:t>.</w:t>
      </w:r>
    </w:p>
    <w:p w14:paraId="6B8FF24C" w14:textId="77777777" w:rsidR="00327301" w:rsidRPr="005A1D04" w:rsidRDefault="00327301" w:rsidP="005A1D04">
      <w:pPr>
        <w:rPr>
          <w:lang w:val="bg-BG"/>
        </w:rPr>
      </w:pPr>
    </w:p>
    <w:sdt>
      <w:sdtPr>
        <w:rPr>
          <w:b/>
          <w:bCs/>
        </w:rPr>
        <w:alias w:val="Author"/>
        <w:id w:val="15524260"/>
        <w:placeholder>
          <w:docPart w:val="5709C8CC53D54674856FA06FF426293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32E26AF" w14:textId="795D1387" w:rsidR="0088027D" w:rsidRPr="00795EBF" w:rsidRDefault="004A7C8D" w:rsidP="00795EBF">
          <w:pPr>
            <w:spacing w:after="160" w:line="264" w:lineRule="auto"/>
            <w:rPr>
              <w:b/>
              <w:bCs/>
            </w:rPr>
          </w:pPr>
          <w:r>
            <w:rPr>
              <w:b/>
              <w:bCs/>
              <w:lang w:val="bg-BG"/>
            </w:rPr>
            <w:t>Йордан Данчев</w:t>
          </w:r>
        </w:p>
      </w:sdtContent>
    </w:sdt>
    <w:sectPr w:rsidR="0088027D" w:rsidRPr="00795EBF">
      <w:headerReference w:type="default" r:id="rId7"/>
      <w:footerReference w:type="first" r:id="rId8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DF969" w14:textId="77777777" w:rsidR="00497AD2" w:rsidRDefault="00497AD2">
      <w:pPr>
        <w:spacing w:after="0" w:line="240" w:lineRule="auto"/>
      </w:pPr>
      <w:r>
        <w:separator/>
      </w:r>
    </w:p>
  </w:endnote>
  <w:endnote w:type="continuationSeparator" w:id="0">
    <w:p w14:paraId="56DD7CB5" w14:textId="77777777" w:rsidR="00497AD2" w:rsidRDefault="0049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F43E" w14:textId="77777777" w:rsidR="0088027D" w:rsidRDefault="008A5B29">
    <w:pPr>
      <w:pStyle w:val="Footer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237AB" wp14:editId="3E2E410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A354212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0F81CCAA" wp14:editId="019559CC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1B2CB" w14:textId="77777777" w:rsidR="0088027D" w:rsidRDefault="0088027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0F81CCAA"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" fillcolor="black [3213]" stroked="f">
              <v:textbox>
                <w:txbxContent>
                  <w:p w14:paraId="0971B2CB" w14:textId="77777777" w:rsidR="0088027D" w:rsidRDefault="0088027D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A297E3" wp14:editId="4DA9C2D2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109DBF5A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04A3D20D" wp14:editId="1BBDF572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3913AD" w14:textId="77777777" w:rsidR="0088027D" w:rsidRDefault="008A5B29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[Pick the Date]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A3D20D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8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0A3913AD" w14:textId="77777777" w:rsidR="0088027D" w:rsidRDefault="008A5B29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[Pick the Date]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6A8CC" w14:textId="77777777" w:rsidR="00497AD2" w:rsidRDefault="00497AD2">
      <w:pPr>
        <w:spacing w:after="0" w:line="240" w:lineRule="auto"/>
      </w:pPr>
      <w:r>
        <w:separator/>
      </w:r>
    </w:p>
  </w:footnote>
  <w:footnote w:type="continuationSeparator" w:id="0">
    <w:p w14:paraId="75019616" w14:textId="77777777" w:rsidR="00497AD2" w:rsidRDefault="0049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6A280" w14:textId="77777777" w:rsidR="0088027D" w:rsidRDefault="008A5B29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C8D3AD" wp14:editId="7D6D7AC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7997646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0CD3FA" wp14:editId="432CFF0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DDD25" w14:textId="77777777" w:rsidR="0088027D" w:rsidRDefault="0088027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6C0CD3FA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" fillcolor="black [3213]" stroked="f">
              <v:textbox>
                <w:txbxContent>
                  <w:p w14:paraId="617DDD25" w14:textId="77777777" w:rsidR="0088027D" w:rsidRDefault="0088027D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[Type the company name]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3F9378" wp14:editId="12092EB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708D2AD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" fillcolor="#d1282e [3215]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D"/>
    <w:rsid w:val="00035743"/>
    <w:rsid w:val="000537D2"/>
    <w:rsid w:val="001033EA"/>
    <w:rsid w:val="00103D8E"/>
    <w:rsid w:val="001B7FA6"/>
    <w:rsid w:val="002C48CE"/>
    <w:rsid w:val="00327301"/>
    <w:rsid w:val="003F19E2"/>
    <w:rsid w:val="004011C3"/>
    <w:rsid w:val="0048528F"/>
    <w:rsid w:val="0049180E"/>
    <w:rsid w:val="00497AD2"/>
    <w:rsid w:val="004A7C8D"/>
    <w:rsid w:val="005123C5"/>
    <w:rsid w:val="005168F3"/>
    <w:rsid w:val="005669AC"/>
    <w:rsid w:val="00595A8C"/>
    <w:rsid w:val="005967FF"/>
    <w:rsid w:val="005A1D04"/>
    <w:rsid w:val="005B643E"/>
    <w:rsid w:val="00786382"/>
    <w:rsid w:val="00795EBF"/>
    <w:rsid w:val="007F57FD"/>
    <w:rsid w:val="00837F4C"/>
    <w:rsid w:val="0088027D"/>
    <w:rsid w:val="008A5B29"/>
    <w:rsid w:val="008B27F1"/>
    <w:rsid w:val="008F113D"/>
    <w:rsid w:val="00903728"/>
    <w:rsid w:val="00965218"/>
    <w:rsid w:val="00994F9E"/>
    <w:rsid w:val="009A7CD0"/>
    <w:rsid w:val="00A73A5B"/>
    <w:rsid w:val="00B76C25"/>
    <w:rsid w:val="00BA7E06"/>
    <w:rsid w:val="00C27759"/>
    <w:rsid w:val="00E20679"/>
    <w:rsid w:val="00E97D76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5CEDC"/>
  <w15:docId w15:val="{F149357B-C2D8-4FF8-ADB9-D268216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09C8CC53D54674856FA06FF426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FDCAC-132E-4731-8D6C-E6AEBBB16019}"/>
      </w:docPartPr>
      <w:docPartBody>
        <w:p w:rsidR="00315BD1" w:rsidRDefault="00F47119">
          <w:pPr>
            <w:pStyle w:val="5709C8CC53D54674856FA06FF426293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19"/>
    <w:rsid w:val="0006121B"/>
    <w:rsid w:val="00315BD1"/>
    <w:rsid w:val="00E0786A"/>
    <w:rsid w:val="00F4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D13A105C2849F7A45C4B0FE1BBA37D">
    <w:name w:val="84D13A105C2849F7A45C4B0FE1BBA37D"/>
  </w:style>
  <w:style w:type="paragraph" w:customStyle="1" w:styleId="29039327787849C395DD479694BB2233">
    <w:name w:val="29039327787849C395DD479694BB2233"/>
  </w:style>
  <w:style w:type="paragraph" w:customStyle="1" w:styleId="D4850D7FD07A43DCA72B7AC4EF4C40A8">
    <w:name w:val="D4850D7FD07A43DCA72B7AC4EF4C40A8"/>
  </w:style>
  <w:style w:type="paragraph" w:customStyle="1" w:styleId="DCC2A65E8A5F44969BEAF31F922ACC73">
    <w:name w:val="DCC2A65E8A5F44969BEAF31F922ACC73"/>
  </w:style>
  <w:style w:type="paragraph" w:customStyle="1" w:styleId="5C0DE4A3482A4E89A8A956D9C26B06F1">
    <w:name w:val="5C0DE4A3482A4E89A8A956D9C26B06F1"/>
  </w:style>
  <w:style w:type="paragraph" w:customStyle="1" w:styleId="7B158E65CB724FFA8E432F723C0FA0C5">
    <w:name w:val="7B158E65CB724FFA8E432F723C0FA0C5"/>
  </w:style>
  <w:style w:type="paragraph" w:customStyle="1" w:styleId="17D0D829AF97401AA54A07FDC1A67965">
    <w:name w:val="17D0D829AF97401AA54A07FDC1A67965"/>
  </w:style>
  <w:style w:type="paragraph" w:customStyle="1" w:styleId="5709C8CC53D54674856FA06FF4262931">
    <w:name w:val="5709C8CC53D54674856FA06FF4262931"/>
  </w:style>
  <w:style w:type="paragraph" w:customStyle="1" w:styleId="C182192110974B7A8E22F30C8449830D">
    <w:name w:val="C182192110974B7A8E22F30C84498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94F8C-BEFE-45BE-9FE1-43963033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90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Йордан Данчев</dc:creator>
  <cp:lastModifiedBy>Danny Danchev</cp:lastModifiedBy>
  <cp:revision>38</cp:revision>
  <dcterms:created xsi:type="dcterms:W3CDTF">2021-10-11T14:24:00Z</dcterms:created>
  <dcterms:modified xsi:type="dcterms:W3CDTF">2021-10-11T16:44:00Z</dcterms:modified>
</cp:coreProperties>
</file>